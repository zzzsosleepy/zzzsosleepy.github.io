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22EC5DE8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15451E4B" w14:textId="53540A4E" w:rsidR="007A0F44" w:rsidRPr="00565B06" w:rsidRDefault="00240638" w:rsidP="00174A87">
            <w:pPr>
              <w:pStyle w:val="Title"/>
            </w:pPr>
            <w:r>
              <w:t>Jeffrey</w:t>
            </w:r>
          </w:p>
          <w:p w14:paraId="17A7DD51" w14:textId="7ACBDB52" w:rsidR="007A0F44" w:rsidRPr="00565B06" w:rsidRDefault="00240638" w:rsidP="00174A87">
            <w:pPr>
              <w:pStyle w:val="Subtitle"/>
            </w:pPr>
            <w:r>
              <w:t>Chipman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1DE23D80" w14:textId="00356F5F" w:rsidR="007A0F44" w:rsidRDefault="00542A78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8F4FCE5482F847D6A552558EF24CF1B2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240638">
                  <w:t>15 Howe St. Glace Bay, NS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978470F" wp14:editId="664AD108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D1839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B5E1F82" w14:textId="3A460C28" w:rsidR="007A0F44" w:rsidRDefault="00542A78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32119DC35FC4EB486F7214A0755677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240638">
                  <w:t>(902) 304-5372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F41FDCA" wp14:editId="01B21F14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CA7BB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4EB870F" w14:textId="378DB0C3" w:rsidR="007A0F44" w:rsidRDefault="00542A78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44387A73FA8540A493290EC7603BEB5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240638">
                  <w:t>zzzsojeffrey@gmail.com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295EFCF0" wp14:editId="3C1A3F48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27D8F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4AA91334" w14:textId="1E3B89DF" w:rsidR="007A0F44" w:rsidRDefault="00542A78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2DAEDC062A164136825A2FFD553E7CE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240638" w:rsidRPr="00240638">
                  <w:t>jeffrey-chipman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5FA918F" wp14:editId="08AF0414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0A0536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53529A0A" w14:textId="25915EEC" w:rsidR="007A0F44" w:rsidRPr="00565B06" w:rsidRDefault="00542A78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9CA59C7463EB4A519C2F57803F9AC28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240638">
                  <w:t>Jeffreychipman.com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D3C20AC" wp14:editId="46BE432C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11CF2A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2BD14ED8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60DB52D0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23BCEA" wp14:editId="52130CE3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5E6D0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904E4FB" w14:textId="77777777" w:rsidR="000E24AC" w:rsidRPr="00565B06" w:rsidRDefault="00542A78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D3E3E9DA648647ECA44DB6AE89D3BE1B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17CA9042" w14:textId="57477939" w:rsidR="00A77B4D" w:rsidRPr="00565B06" w:rsidRDefault="00E756B0" w:rsidP="007850D1">
      <w:r w:rsidRPr="00E756B0">
        <w:t>Enthusiastic Web Developer eager to contribute to team success through hard work, attention to detail and excellent organizational skills. Clear understanding of responsive web design, object-oriented programming, and training in web programming. Motivated to learn, grow, and excel in software development.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612CE06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10CFB02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FE23CED" wp14:editId="65482F7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F7E207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A065D0E" w14:textId="77777777" w:rsidR="00A77B4D" w:rsidRPr="00565B06" w:rsidRDefault="00542A78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370A6B12068B402E81018DAA947EFB7C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11AA25F1" w14:textId="2377134A" w:rsidR="007C0E0E" w:rsidRPr="00E756B0" w:rsidRDefault="00240638" w:rsidP="00B47E1E">
      <w:pPr>
        <w:pStyle w:val="Heading2"/>
        <w:rPr>
          <w:sz w:val="22"/>
          <w:szCs w:val="22"/>
        </w:rPr>
      </w:pPr>
      <w:r w:rsidRPr="00E756B0">
        <w:rPr>
          <w:sz w:val="22"/>
          <w:szCs w:val="22"/>
        </w:rPr>
        <w:t>IT Web Programming</w:t>
      </w:r>
      <w:r w:rsidR="007C0E0E" w:rsidRPr="00E756B0">
        <w:rPr>
          <w:sz w:val="22"/>
          <w:szCs w:val="22"/>
        </w:rPr>
        <w:t xml:space="preserve"> | </w:t>
      </w:r>
      <w:r w:rsidRPr="00E756B0">
        <w:rPr>
          <w:rStyle w:val="Emphasis"/>
          <w:sz w:val="22"/>
          <w:szCs w:val="22"/>
        </w:rPr>
        <w:t>Nova Scotia Community College</w:t>
      </w:r>
    </w:p>
    <w:p w14:paraId="51EE75C2" w14:textId="745289F5" w:rsidR="000E24AC" w:rsidRPr="00E756B0" w:rsidRDefault="00240638" w:rsidP="00874DBD">
      <w:pPr>
        <w:pStyle w:val="Heading3"/>
        <w:rPr>
          <w:sz w:val="22"/>
          <w:szCs w:val="22"/>
        </w:rPr>
      </w:pPr>
      <w:r w:rsidRPr="00E756B0">
        <w:rPr>
          <w:sz w:val="22"/>
          <w:szCs w:val="22"/>
        </w:rPr>
        <w:t>2020</w:t>
      </w:r>
      <w:r w:rsidR="007C0E0E" w:rsidRPr="00E756B0">
        <w:rPr>
          <w:sz w:val="22"/>
          <w:szCs w:val="22"/>
        </w:rPr>
        <w:t xml:space="preserve"> – </w:t>
      </w:r>
      <w:r w:rsidRPr="00E756B0">
        <w:rPr>
          <w:sz w:val="22"/>
          <w:szCs w:val="22"/>
        </w:rPr>
        <w:t>Present</w:t>
      </w:r>
    </w:p>
    <w:p w14:paraId="76FCA873" w14:textId="6907708A" w:rsidR="00874DBD" w:rsidRPr="00E756B0" w:rsidRDefault="00874DBD">
      <w:pPr>
        <w:pStyle w:val="Heading2"/>
        <w:rPr>
          <w:color w:val="4C4C4C" w:themeColor="text2" w:themeTint="BF"/>
          <w:sz w:val="22"/>
          <w:szCs w:val="22"/>
        </w:rPr>
      </w:pPr>
      <w:r w:rsidRPr="00E756B0">
        <w:rPr>
          <w:sz w:val="22"/>
          <w:szCs w:val="22"/>
        </w:rPr>
        <w:t xml:space="preserve">React Bootcamp | </w:t>
      </w:r>
      <w:r w:rsidRPr="00E756B0">
        <w:rPr>
          <w:color w:val="4C4C4C" w:themeColor="text2" w:themeTint="BF"/>
          <w:sz w:val="22"/>
          <w:szCs w:val="22"/>
        </w:rPr>
        <w:t>Scrimba.com</w:t>
      </w:r>
    </w:p>
    <w:p w14:paraId="5D755019" w14:textId="519A6C41" w:rsidR="00874DBD" w:rsidRPr="00E756B0" w:rsidRDefault="00874DBD">
      <w:pPr>
        <w:pStyle w:val="Heading2"/>
        <w:rPr>
          <w:b w:val="0"/>
          <w:bCs/>
          <w:color w:val="4C4C4C" w:themeColor="text2" w:themeTint="BF"/>
          <w:sz w:val="22"/>
          <w:szCs w:val="22"/>
        </w:rPr>
      </w:pPr>
      <w:r w:rsidRPr="00E756B0">
        <w:rPr>
          <w:b w:val="0"/>
          <w:bCs/>
          <w:color w:val="4C4C4C" w:themeColor="text2" w:themeTint="BF"/>
          <w:sz w:val="22"/>
          <w:szCs w:val="22"/>
        </w:rPr>
        <w:t xml:space="preserve">2018 </w:t>
      </w:r>
      <w:r w:rsidR="006117E2" w:rsidRPr="00E756B0">
        <w:rPr>
          <w:b w:val="0"/>
          <w:bCs/>
          <w:color w:val="4C4C4C" w:themeColor="text2" w:themeTint="BF"/>
          <w:sz w:val="22"/>
          <w:szCs w:val="22"/>
        </w:rPr>
        <w:t>–</w:t>
      </w:r>
      <w:r w:rsidRPr="00E756B0">
        <w:rPr>
          <w:b w:val="0"/>
          <w:bCs/>
          <w:color w:val="4C4C4C" w:themeColor="text2" w:themeTint="BF"/>
          <w:sz w:val="22"/>
          <w:szCs w:val="22"/>
        </w:rPr>
        <w:t xml:space="preserve"> 2019</w:t>
      </w:r>
    </w:p>
    <w:p w14:paraId="0EBCD60E" w14:textId="6A3E7477" w:rsidR="003F5FB3" w:rsidRPr="00E756B0" w:rsidRDefault="00874DBD">
      <w:pPr>
        <w:pStyle w:val="Heading2"/>
        <w:rPr>
          <w:color w:val="4C4C4C" w:themeColor="text2" w:themeTint="BF"/>
          <w:sz w:val="22"/>
          <w:szCs w:val="22"/>
        </w:rPr>
      </w:pPr>
      <w:r w:rsidRPr="00E756B0">
        <w:rPr>
          <w:sz w:val="22"/>
          <w:szCs w:val="22"/>
        </w:rPr>
        <w:t xml:space="preserve">Web Development Courses | </w:t>
      </w:r>
      <w:r w:rsidRPr="00E756B0">
        <w:rPr>
          <w:color w:val="4C4C4C" w:themeColor="text2" w:themeTint="BF"/>
          <w:sz w:val="22"/>
          <w:szCs w:val="22"/>
        </w:rPr>
        <w:t>Udemy.com</w:t>
      </w:r>
    </w:p>
    <w:p w14:paraId="2369B8F1" w14:textId="79CBD2DC" w:rsidR="00874DBD" w:rsidRPr="00E756B0" w:rsidRDefault="00874DBD">
      <w:pPr>
        <w:pStyle w:val="Heading2"/>
        <w:rPr>
          <w:b w:val="0"/>
          <w:bCs/>
          <w:color w:val="4C4C4C" w:themeColor="text2" w:themeTint="BF"/>
          <w:sz w:val="22"/>
          <w:szCs w:val="22"/>
        </w:rPr>
      </w:pPr>
      <w:bookmarkStart w:id="0" w:name="_Hlk69236267"/>
      <w:r w:rsidRPr="00E756B0">
        <w:rPr>
          <w:b w:val="0"/>
          <w:bCs/>
          <w:color w:val="4C4C4C" w:themeColor="text2" w:themeTint="BF"/>
          <w:sz w:val="22"/>
          <w:szCs w:val="22"/>
        </w:rPr>
        <w:t>2018 – 2019</w:t>
      </w:r>
    </w:p>
    <w:bookmarkEnd w:id="0"/>
    <w:p w14:paraId="44286B4B" w14:textId="15EF3636" w:rsidR="007C0E0E" w:rsidRPr="00E756B0" w:rsidRDefault="00240638" w:rsidP="00B47E1E">
      <w:pPr>
        <w:pStyle w:val="Heading2"/>
        <w:rPr>
          <w:sz w:val="22"/>
          <w:szCs w:val="22"/>
        </w:rPr>
      </w:pPr>
      <w:r w:rsidRPr="00E756B0">
        <w:rPr>
          <w:sz w:val="22"/>
          <w:szCs w:val="22"/>
        </w:rPr>
        <w:t>Grade 12 Diploma</w:t>
      </w:r>
      <w:r w:rsidR="007C0E0E" w:rsidRPr="00E756B0">
        <w:rPr>
          <w:sz w:val="22"/>
          <w:szCs w:val="22"/>
        </w:rPr>
        <w:t xml:space="preserve"> | </w:t>
      </w:r>
      <w:r w:rsidRPr="00E756B0">
        <w:rPr>
          <w:rStyle w:val="Emphasis"/>
          <w:sz w:val="22"/>
          <w:szCs w:val="22"/>
        </w:rPr>
        <w:t>Glace Bay High School</w:t>
      </w:r>
    </w:p>
    <w:p w14:paraId="3549036D" w14:textId="623B6945" w:rsidR="007C0E0E" w:rsidRPr="00E756B0" w:rsidRDefault="00240638" w:rsidP="00874DBD">
      <w:pPr>
        <w:pStyle w:val="Heading3"/>
        <w:rPr>
          <w:sz w:val="22"/>
          <w:szCs w:val="22"/>
        </w:rPr>
      </w:pPr>
      <w:r w:rsidRPr="00E756B0">
        <w:rPr>
          <w:sz w:val="22"/>
          <w:szCs w:val="22"/>
        </w:rPr>
        <w:t>2009</w:t>
      </w:r>
      <w:r w:rsidR="007C0E0E" w:rsidRPr="00E756B0">
        <w:rPr>
          <w:sz w:val="22"/>
          <w:szCs w:val="22"/>
        </w:rPr>
        <w:t xml:space="preserve"> – </w:t>
      </w:r>
      <w:r w:rsidRPr="00E756B0">
        <w:rPr>
          <w:sz w:val="22"/>
          <w:szCs w:val="22"/>
        </w:rPr>
        <w:t>2012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6255968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D1530B5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D52644B" wp14:editId="7CDE4638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BD543B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0FA6DDD" w14:textId="77777777" w:rsidR="005E088C" w:rsidRPr="00565B06" w:rsidRDefault="00542A78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FF713CA7AA054BDE92F306355F26021B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5DA9A0E4" w14:textId="3F444600" w:rsidR="005E088C" w:rsidRPr="00E756B0" w:rsidRDefault="00240638" w:rsidP="00E756B0">
      <w:pPr>
        <w:pStyle w:val="Heading2"/>
        <w:rPr>
          <w:sz w:val="22"/>
          <w:szCs w:val="22"/>
        </w:rPr>
      </w:pPr>
      <w:r w:rsidRPr="00E756B0">
        <w:rPr>
          <w:sz w:val="22"/>
          <w:szCs w:val="22"/>
        </w:rPr>
        <w:t>Baker</w:t>
      </w:r>
      <w:r w:rsidR="005E088C" w:rsidRPr="00E756B0">
        <w:rPr>
          <w:sz w:val="22"/>
          <w:szCs w:val="22"/>
        </w:rPr>
        <w:t xml:space="preserve"> </w:t>
      </w:r>
      <w:r w:rsidRPr="00E756B0">
        <w:rPr>
          <w:sz w:val="22"/>
          <w:szCs w:val="22"/>
        </w:rPr>
        <w:t>/ Storefront</w:t>
      </w:r>
      <w:r w:rsidR="005E088C" w:rsidRPr="00E756B0">
        <w:rPr>
          <w:sz w:val="22"/>
          <w:szCs w:val="22"/>
        </w:rPr>
        <w:t xml:space="preserve">| </w:t>
      </w:r>
      <w:r w:rsidRPr="00E756B0">
        <w:rPr>
          <w:rStyle w:val="Emphasis"/>
          <w:sz w:val="22"/>
          <w:szCs w:val="22"/>
        </w:rPr>
        <w:t>Tim Hortons</w:t>
      </w:r>
      <w:r w:rsidR="00E756B0">
        <w:rPr>
          <w:rStyle w:val="Emphasis"/>
        </w:rPr>
        <w:t xml:space="preserve"> </w:t>
      </w:r>
      <w:r w:rsidR="00E756B0" w:rsidRPr="00E756B0">
        <w:rPr>
          <w:rStyle w:val="Emphasis"/>
          <w:b w:val="0"/>
          <w:bCs/>
          <w:sz w:val="22"/>
          <w:szCs w:val="22"/>
        </w:rPr>
        <w:t>(</w:t>
      </w:r>
      <w:r w:rsidRPr="00E756B0">
        <w:rPr>
          <w:b w:val="0"/>
          <w:bCs/>
          <w:color w:val="4C4C4C" w:themeColor="text2" w:themeTint="BF"/>
          <w:sz w:val="22"/>
          <w:szCs w:val="22"/>
        </w:rPr>
        <w:t>2013</w:t>
      </w:r>
      <w:r w:rsidR="005E088C" w:rsidRPr="00E756B0">
        <w:rPr>
          <w:b w:val="0"/>
          <w:bCs/>
          <w:color w:val="4C4C4C" w:themeColor="text2" w:themeTint="BF"/>
          <w:sz w:val="22"/>
          <w:szCs w:val="22"/>
        </w:rPr>
        <w:t xml:space="preserve"> – </w:t>
      </w:r>
      <w:r w:rsidRPr="00E756B0">
        <w:rPr>
          <w:b w:val="0"/>
          <w:bCs/>
          <w:color w:val="4C4C4C" w:themeColor="text2" w:themeTint="BF"/>
          <w:sz w:val="22"/>
          <w:szCs w:val="22"/>
        </w:rPr>
        <w:t>2020</w:t>
      </w:r>
      <w:r w:rsidR="00E756B0" w:rsidRPr="00E756B0">
        <w:rPr>
          <w:b w:val="0"/>
          <w:bCs/>
          <w:sz w:val="22"/>
          <w:szCs w:val="22"/>
        </w:rPr>
        <w:t>)</w:t>
      </w:r>
    </w:p>
    <w:p w14:paraId="631D78C9" w14:textId="0CB23946" w:rsidR="00F74FA8" w:rsidRDefault="00F74FA8" w:rsidP="00F74FA8">
      <w:r w:rsidRPr="00F74FA8">
        <w:rPr>
          <w:b/>
          <w:bCs/>
          <w:color w:val="77448B" w:themeColor="accent1"/>
          <w:sz w:val="24"/>
          <w:szCs w:val="24"/>
        </w:rPr>
        <w:t>•</w:t>
      </w:r>
      <w:r>
        <w:t xml:space="preserve"> </w:t>
      </w:r>
      <w:r>
        <w:t>Replenished and rotated food items, following correct food cooling and storage procedures.</w:t>
      </w:r>
    </w:p>
    <w:p w14:paraId="7CAFB558" w14:textId="78ED6DDC" w:rsidR="00F74FA8" w:rsidRDefault="00F74FA8" w:rsidP="00F74FA8">
      <w:r w:rsidRPr="00F74FA8">
        <w:rPr>
          <w:color w:val="77448B" w:themeColor="accent1"/>
          <w:sz w:val="24"/>
          <w:szCs w:val="24"/>
        </w:rPr>
        <w:t>•</w:t>
      </w:r>
      <w:r>
        <w:t xml:space="preserve"> </w:t>
      </w:r>
      <w:r>
        <w:t>Filled out inventory and production sheets.</w:t>
      </w:r>
    </w:p>
    <w:p w14:paraId="7BCCFA9C" w14:textId="79DB0C7B" w:rsidR="00F74FA8" w:rsidRDefault="00F74FA8" w:rsidP="00F74FA8">
      <w:r w:rsidRPr="00F74FA8">
        <w:rPr>
          <w:color w:val="77448B" w:themeColor="accent1"/>
          <w:sz w:val="24"/>
          <w:szCs w:val="24"/>
        </w:rPr>
        <w:t>•</w:t>
      </w:r>
      <w:r>
        <w:t xml:space="preserve"> </w:t>
      </w:r>
      <w:r>
        <w:t xml:space="preserve">Determined quantity of product to prepare for next day operation by maintaining detailed </w:t>
      </w:r>
      <w:r>
        <w:t xml:space="preserve">   </w:t>
      </w:r>
      <w:r>
        <w:t>production schedule.</w:t>
      </w:r>
    </w:p>
    <w:p w14:paraId="4F8E3F7E" w14:textId="13EB4A87" w:rsidR="005E088C" w:rsidRPr="00565B06" w:rsidRDefault="00F74FA8" w:rsidP="00F74FA8">
      <w:r w:rsidRPr="00F74FA8">
        <w:rPr>
          <w:color w:val="77448B" w:themeColor="accent1"/>
          <w:sz w:val="24"/>
          <w:szCs w:val="24"/>
        </w:rPr>
        <w:t>•</w:t>
      </w:r>
      <w:r>
        <w:t xml:space="preserve"> </w:t>
      </w:r>
      <w:r>
        <w:t>Resolved customer concerns with positive approach and constructive strategies.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4A42B38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F26977F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638BC4A" wp14:editId="799C5D16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1D4FC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68EAAFF" w14:textId="77777777" w:rsidR="00143224" w:rsidRPr="00565B06" w:rsidRDefault="00542A78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FD5B8F7572744731A6716287936C6124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268B2069" w14:textId="77777777" w:rsidTr="00565B06">
        <w:tc>
          <w:tcPr>
            <w:tcW w:w="4320" w:type="dxa"/>
          </w:tcPr>
          <w:p w14:paraId="7BEE3967" w14:textId="2783FDD9" w:rsidR="00143224" w:rsidRPr="00565B06" w:rsidRDefault="00240638" w:rsidP="00565B06">
            <w:pPr>
              <w:pStyle w:val="ListBullet"/>
              <w:spacing w:after="80"/>
            </w:pPr>
            <w:r>
              <w:t>HTML / CSS</w:t>
            </w:r>
            <w:r w:rsidR="00FA5605">
              <w:t xml:space="preserve"> / SASS</w:t>
            </w:r>
            <w:r>
              <w:t xml:space="preserve"> / JS</w:t>
            </w:r>
          </w:p>
          <w:p w14:paraId="5E36EE87" w14:textId="77777777" w:rsidR="00316CE4" w:rsidRDefault="00240638" w:rsidP="00316CE4">
            <w:pPr>
              <w:pStyle w:val="ListBullet"/>
              <w:spacing w:after="80"/>
            </w:pPr>
            <w:r>
              <w:t>NodeJS</w:t>
            </w:r>
          </w:p>
          <w:p w14:paraId="14BF1888" w14:textId="77777777" w:rsidR="001B355E" w:rsidRDefault="00C120FD" w:rsidP="00316CE4">
            <w:pPr>
              <w:pStyle w:val="ListBullet"/>
              <w:spacing w:after="80"/>
            </w:pPr>
            <w:r>
              <w:t>jQuery</w:t>
            </w:r>
          </w:p>
          <w:p w14:paraId="7D1D0BD1" w14:textId="4EE46178" w:rsidR="00435B41" w:rsidRPr="00565B06" w:rsidRDefault="00435B41" w:rsidP="00316CE4">
            <w:pPr>
              <w:pStyle w:val="ListBullet"/>
              <w:spacing w:after="80"/>
            </w:pPr>
            <w:r>
              <w:t>C#</w:t>
            </w:r>
          </w:p>
        </w:tc>
        <w:tc>
          <w:tcPr>
            <w:tcW w:w="4320" w:type="dxa"/>
            <w:tcMar>
              <w:left w:w="576" w:type="dxa"/>
            </w:tcMar>
          </w:tcPr>
          <w:p w14:paraId="5E5B443D" w14:textId="74095DDF" w:rsidR="00143224" w:rsidRPr="00565B06" w:rsidRDefault="00240638" w:rsidP="00565B06">
            <w:pPr>
              <w:pStyle w:val="ListBullet"/>
              <w:spacing w:after="80"/>
            </w:pPr>
            <w:r>
              <w:t>Electron</w:t>
            </w:r>
          </w:p>
          <w:p w14:paraId="6E55C6FA" w14:textId="5E06A966" w:rsidR="00F904FC" w:rsidRPr="00565B06" w:rsidRDefault="00240638" w:rsidP="00565B06">
            <w:pPr>
              <w:pStyle w:val="ListBullet"/>
              <w:spacing w:after="80"/>
            </w:pPr>
            <w:r>
              <w:t>Java</w:t>
            </w:r>
          </w:p>
          <w:p w14:paraId="73BBDA4E" w14:textId="77777777" w:rsidR="00F904FC" w:rsidRDefault="00240638" w:rsidP="00565B06">
            <w:pPr>
              <w:pStyle w:val="ListBullet"/>
              <w:spacing w:after="80"/>
            </w:pPr>
            <w:r>
              <w:t>PHP</w:t>
            </w:r>
          </w:p>
          <w:p w14:paraId="6BBF5775" w14:textId="119CCEC7" w:rsidR="00435B41" w:rsidRPr="00565B06" w:rsidRDefault="00435B41" w:rsidP="00565B06">
            <w:pPr>
              <w:pStyle w:val="ListBullet"/>
              <w:spacing w:after="80"/>
            </w:pPr>
            <w:r>
              <w:t>React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1221F71B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2672E31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EAC1F15" wp14:editId="2C315FD7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1E8C5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B63E3AC" w14:textId="3A4A399C" w:rsidR="00AC7C34" w:rsidRPr="00565B06" w:rsidRDefault="00E756B0" w:rsidP="00AD6216">
            <w:pPr>
              <w:pStyle w:val="Heading1"/>
              <w:outlineLvl w:val="0"/>
            </w:pPr>
            <w:r>
              <w:t>Interests</w:t>
            </w:r>
          </w:p>
        </w:tc>
      </w:tr>
    </w:tbl>
    <w:p w14:paraId="3C11946F" w14:textId="66763640" w:rsidR="007A0F44" w:rsidRPr="00565B06" w:rsidRDefault="00E756B0" w:rsidP="00316CE4">
      <w:r w:rsidRPr="00E756B0">
        <w:t>I began teaching myself web development and programming in my spare time back in 2016 as a hobby and continued to learn more every year before deciding to pursue a career in the field by enrolling in IT Web Programming at NSCC for the 2020 school year. I also enjoy learning game development as a hobby as well as graphic design. I have a passion for taking ideas and bringing them to life on a screen.</w:t>
      </w:r>
    </w:p>
    <w:sectPr w:rsidR="007A0F4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C2088" w14:textId="77777777" w:rsidR="00542A78" w:rsidRDefault="00542A78" w:rsidP="00F534FB">
      <w:pPr>
        <w:spacing w:after="0"/>
      </w:pPr>
      <w:r>
        <w:separator/>
      </w:r>
    </w:p>
  </w:endnote>
  <w:endnote w:type="continuationSeparator" w:id="0">
    <w:p w14:paraId="58C7AE53" w14:textId="77777777" w:rsidR="00542A78" w:rsidRDefault="00542A7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BBE27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2FA22" w14:textId="77777777" w:rsidR="00542A78" w:rsidRDefault="00542A78" w:rsidP="00F534FB">
      <w:pPr>
        <w:spacing w:after="0"/>
      </w:pPr>
      <w:r>
        <w:separator/>
      </w:r>
    </w:p>
  </w:footnote>
  <w:footnote w:type="continuationSeparator" w:id="0">
    <w:p w14:paraId="28E3218B" w14:textId="77777777" w:rsidR="00542A78" w:rsidRDefault="00542A78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442B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053F55B" wp14:editId="0FF8A0A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68B606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38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444E"/>
    <w:rsid w:val="00092692"/>
    <w:rsid w:val="00096203"/>
    <w:rsid w:val="000A0229"/>
    <w:rsid w:val="000E24AC"/>
    <w:rsid w:val="000E4A73"/>
    <w:rsid w:val="000F79EA"/>
    <w:rsid w:val="001071C8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0E4B"/>
    <w:rsid w:val="00192573"/>
    <w:rsid w:val="00194A3D"/>
    <w:rsid w:val="00197261"/>
    <w:rsid w:val="001A2A99"/>
    <w:rsid w:val="001A6641"/>
    <w:rsid w:val="001B0811"/>
    <w:rsid w:val="001B355E"/>
    <w:rsid w:val="001B3B5F"/>
    <w:rsid w:val="001B720C"/>
    <w:rsid w:val="001C0DEE"/>
    <w:rsid w:val="001C3957"/>
    <w:rsid w:val="001C46E5"/>
    <w:rsid w:val="001D6D64"/>
    <w:rsid w:val="001E08A4"/>
    <w:rsid w:val="0020735F"/>
    <w:rsid w:val="002146F8"/>
    <w:rsid w:val="00215593"/>
    <w:rsid w:val="00217917"/>
    <w:rsid w:val="002372E8"/>
    <w:rsid w:val="0023768B"/>
    <w:rsid w:val="00240638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2DD5"/>
    <w:rsid w:val="00383057"/>
    <w:rsid w:val="0039703C"/>
    <w:rsid w:val="003974BB"/>
    <w:rsid w:val="003A091E"/>
    <w:rsid w:val="003E5D64"/>
    <w:rsid w:val="003F5FB3"/>
    <w:rsid w:val="00403149"/>
    <w:rsid w:val="004037EF"/>
    <w:rsid w:val="00405BAD"/>
    <w:rsid w:val="004113D8"/>
    <w:rsid w:val="00416463"/>
    <w:rsid w:val="00423827"/>
    <w:rsid w:val="00435B41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42A78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0E17"/>
    <w:rsid w:val="006117E2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0839"/>
    <w:rsid w:val="00744101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74DBD"/>
    <w:rsid w:val="008978E8"/>
    <w:rsid w:val="008A02C4"/>
    <w:rsid w:val="008A49A0"/>
    <w:rsid w:val="008A6538"/>
    <w:rsid w:val="008D4FC8"/>
    <w:rsid w:val="008D5A80"/>
    <w:rsid w:val="008E5483"/>
    <w:rsid w:val="008E729E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0E93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E638B"/>
    <w:rsid w:val="00C0155C"/>
    <w:rsid w:val="00C120FD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0177"/>
    <w:rsid w:val="00E5521B"/>
    <w:rsid w:val="00E61D86"/>
    <w:rsid w:val="00E61FB1"/>
    <w:rsid w:val="00E63862"/>
    <w:rsid w:val="00E665C1"/>
    <w:rsid w:val="00E72DA3"/>
    <w:rsid w:val="00E756B0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74FA8"/>
    <w:rsid w:val="00F904FC"/>
    <w:rsid w:val="00F935BF"/>
    <w:rsid w:val="00F94EB5"/>
    <w:rsid w:val="00FA4359"/>
    <w:rsid w:val="00FA4C84"/>
    <w:rsid w:val="00FA5605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C21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F74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zzso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4FCE5482F847D6A552558EF24CF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F1705-B48D-4D84-9E85-1C8DD7A92C1E}"/>
      </w:docPartPr>
      <w:docPartBody>
        <w:p w:rsidR="00362D66" w:rsidRDefault="000B4287">
          <w:pPr>
            <w:pStyle w:val="8F4FCE5482F847D6A552558EF24CF1B2"/>
          </w:pPr>
          <w:r w:rsidRPr="009D0878">
            <w:t>Address</w:t>
          </w:r>
        </w:p>
      </w:docPartBody>
    </w:docPart>
    <w:docPart>
      <w:docPartPr>
        <w:name w:val="C32119DC35FC4EB486F7214A07556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551C1-AB97-4CC8-BFB0-C1F9A30ECACC}"/>
      </w:docPartPr>
      <w:docPartBody>
        <w:p w:rsidR="00362D66" w:rsidRDefault="000B4287">
          <w:pPr>
            <w:pStyle w:val="C32119DC35FC4EB486F7214A07556776"/>
          </w:pPr>
          <w:r w:rsidRPr="009D0878">
            <w:t>Phone</w:t>
          </w:r>
        </w:p>
      </w:docPartBody>
    </w:docPart>
    <w:docPart>
      <w:docPartPr>
        <w:name w:val="44387A73FA8540A493290EC7603BE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C8E0D-EDB3-4476-9C9F-18A239FC7352}"/>
      </w:docPartPr>
      <w:docPartBody>
        <w:p w:rsidR="00362D66" w:rsidRDefault="000B4287">
          <w:pPr>
            <w:pStyle w:val="44387A73FA8540A493290EC7603BEB58"/>
          </w:pPr>
          <w:r w:rsidRPr="009D0878">
            <w:t>Email</w:t>
          </w:r>
        </w:p>
      </w:docPartBody>
    </w:docPart>
    <w:docPart>
      <w:docPartPr>
        <w:name w:val="2DAEDC062A164136825A2FFD553E7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6EC7B-0CE9-4BDD-8960-45E139C216A8}"/>
      </w:docPartPr>
      <w:docPartBody>
        <w:p w:rsidR="00362D66" w:rsidRDefault="000B4287">
          <w:pPr>
            <w:pStyle w:val="2DAEDC062A164136825A2FFD553E7CE8"/>
          </w:pPr>
          <w:r w:rsidRPr="009D0878">
            <w:t>LinkedIn Profile</w:t>
          </w:r>
        </w:p>
      </w:docPartBody>
    </w:docPart>
    <w:docPart>
      <w:docPartPr>
        <w:name w:val="9CA59C7463EB4A519C2F57803F9AC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14B00-4934-41CB-80B3-1D7AD4330C12}"/>
      </w:docPartPr>
      <w:docPartBody>
        <w:p w:rsidR="00362D66" w:rsidRDefault="000B4287">
          <w:pPr>
            <w:pStyle w:val="9CA59C7463EB4A519C2F57803F9AC28B"/>
          </w:pPr>
          <w:r w:rsidRPr="009D0878">
            <w:t>Twitter/Blog/Portfolio</w:t>
          </w:r>
        </w:p>
      </w:docPartBody>
    </w:docPart>
    <w:docPart>
      <w:docPartPr>
        <w:name w:val="D3E3E9DA648647ECA44DB6AE89D3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F6EDA-9002-4EA5-AE63-20EE8F0CC5C6}"/>
      </w:docPartPr>
      <w:docPartBody>
        <w:p w:rsidR="00362D66" w:rsidRDefault="000B4287">
          <w:pPr>
            <w:pStyle w:val="D3E3E9DA648647ECA44DB6AE89D3BE1B"/>
          </w:pPr>
          <w:r w:rsidRPr="00D85CA4">
            <w:t>Objective</w:t>
          </w:r>
        </w:p>
      </w:docPartBody>
    </w:docPart>
    <w:docPart>
      <w:docPartPr>
        <w:name w:val="370A6B12068B402E81018DAA947EF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87D22-78EA-4681-A2C7-AFC0171D6DAD}"/>
      </w:docPartPr>
      <w:docPartBody>
        <w:p w:rsidR="00362D66" w:rsidRDefault="000B4287">
          <w:pPr>
            <w:pStyle w:val="370A6B12068B402E81018DAA947EFB7C"/>
          </w:pPr>
          <w:r w:rsidRPr="00565B06">
            <w:t>Education</w:t>
          </w:r>
        </w:p>
      </w:docPartBody>
    </w:docPart>
    <w:docPart>
      <w:docPartPr>
        <w:name w:val="FF713CA7AA054BDE92F306355F26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0268D-B2DE-439C-8F79-9264936E2B30}"/>
      </w:docPartPr>
      <w:docPartBody>
        <w:p w:rsidR="00362D66" w:rsidRDefault="000B4287">
          <w:pPr>
            <w:pStyle w:val="FF713CA7AA054BDE92F306355F26021B"/>
          </w:pPr>
          <w:r w:rsidRPr="00565B06">
            <w:t>Experience</w:t>
          </w:r>
        </w:p>
      </w:docPartBody>
    </w:docPart>
    <w:docPart>
      <w:docPartPr>
        <w:name w:val="FD5B8F7572744731A6716287936C6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9F48C-BC69-4FDC-8193-DA8504DD2D8D}"/>
      </w:docPartPr>
      <w:docPartBody>
        <w:p w:rsidR="00362D66" w:rsidRDefault="000B4287">
          <w:pPr>
            <w:pStyle w:val="FD5B8F7572744731A6716287936C6124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87"/>
    <w:rsid w:val="000B4287"/>
    <w:rsid w:val="00362D66"/>
    <w:rsid w:val="0076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4FCE5482F847D6A552558EF24CF1B2">
    <w:name w:val="8F4FCE5482F847D6A552558EF24CF1B2"/>
  </w:style>
  <w:style w:type="paragraph" w:customStyle="1" w:styleId="C32119DC35FC4EB486F7214A07556776">
    <w:name w:val="C32119DC35FC4EB486F7214A07556776"/>
  </w:style>
  <w:style w:type="paragraph" w:customStyle="1" w:styleId="44387A73FA8540A493290EC7603BEB58">
    <w:name w:val="44387A73FA8540A493290EC7603BEB58"/>
  </w:style>
  <w:style w:type="paragraph" w:customStyle="1" w:styleId="2DAEDC062A164136825A2FFD553E7CE8">
    <w:name w:val="2DAEDC062A164136825A2FFD553E7CE8"/>
  </w:style>
  <w:style w:type="paragraph" w:customStyle="1" w:styleId="9CA59C7463EB4A519C2F57803F9AC28B">
    <w:name w:val="9CA59C7463EB4A519C2F57803F9AC28B"/>
  </w:style>
  <w:style w:type="paragraph" w:customStyle="1" w:styleId="D3E3E9DA648647ECA44DB6AE89D3BE1B">
    <w:name w:val="D3E3E9DA648647ECA44DB6AE89D3BE1B"/>
  </w:style>
  <w:style w:type="paragraph" w:customStyle="1" w:styleId="370A6B12068B402E81018DAA947EFB7C">
    <w:name w:val="370A6B12068B402E81018DAA947EFB7C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FF713CA7AA054BDE92F306355F26021B">
    <w:name w:val="FF713CA7AA054BDE92F306355F26021B"/>
  </w:style>
  <w:style w:type="paragraph" w:customStyle="1" w:styleId="FD5B8F7572744731A6716287936C6124">
    <w:name w:val="FD5B8F7572744731A6716287936C6124"/>
  </w:style>
  <w:style w:type="paragraph" w:customStyle="1" w:styleId="B112AB459EC54AAD99743FD6AB323532">
    <w:name w:val="B112AB459EC54AAD99743FD6AB3235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15 Howe St. Glace Bay, NS</CompanyAddress>
  <CompanyPhone>(902) 304-5372</CompanyPhone>
  <CompanyFax/>
  <CompanyEmail>zzzsojeffrey@gmail.com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jeffrey-chipman</cp:keywords>
  <dc:description/>
  <cp:lastModifiedBy/>
  <cp:revision>1</cp:revision>
  <dcterms:created xsi:type="dcterms:W3CDTF">2021-04-13T22:21:00Z</dcterms:created>
  <dcterms:modified xsi:type="dcterms:W3CDTF">2021-04-14T02:29:00Z</dcterms:modified>
  <cp:category/>
  <cp:contentStatus>Jeffreychipman.com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